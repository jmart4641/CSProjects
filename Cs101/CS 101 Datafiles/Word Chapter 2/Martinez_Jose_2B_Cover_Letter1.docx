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9FB19A" w14:textId="0D59FD15" w:rsidR="00596DEB" w:rsidRPr="007137CB" w:rsidRDefault="007137CB" w:rsidP="00725E76">
      <w:pPr>
        <w:pBdr>
          <w:bottom w:val="single" w:sz="24" w:space="1" w:color="auto"/>
        </w:pBdr>
        <w:rPr>
          <w:b/>
          <w:sz w:val="32"/>
          <w:szCs w:val="32"/>
        </w:rPr>
      </w:pPr>
      <w:r w:rsidRPr="007137CB">
        <w:rPr>
          <w:b/>
          <w:sz w:val="32"/>
          <w:szCs w:val="32"/>
        </w:rPr>
        <w:t>Jennifer Garcia</w:t>
      </w:r>
    </w:p>
    <w:p w14:paraId="504EC9E6" w14:textId="76043515" w:rsidR="007137CB" w:rsidRPr="007137CB" w:rsidRDefault="007137CB" w:rsidP="007137CB">
      <w:pPr>
        <w:jc w:val="right"/>
        <w:rPr>
          <w:b/>
          <w:sz w:val="24"/>
          <w:szCs w:val="24"/>
        </w:rPr>
      </w:pPr>
      <w:r w:rsidRPr="007137CB">
        <w:rPr>
          <w:b/>
          <w:sz w:val="24"/>
          <w:szCs w:val="24"/>
        </w:rPr>
        <w:t>1776 Bay Cliff Drive, Tampa, FL 33602</w:t>
      </w:r>
    </w:p>
    <w:p w14:paraId="1A754A96" w14:textId="313FABC2" w:rsidR="007137CB" w:rsidRPr="007137CB" w:rsidRDefault="007137CB" w:rsidP="007137CB">
      <w:pPr>
        <w:jc w:val="right"/>
        <w:rPr>
          <w:b/>
          <w:sz w:val="24"/>
          <w:szCs w:val="24"/>
        </w:rPr>
      </w:pPr>
      <w:r w:rsidRPr="007137CB">
        <w:rPr>
          <w:b/>
          <w:sz w:val="24"/>
          <w:szCs w:val="24"/>
        </w:rPr>
        <w:t>(727) 55-0347 jgarcia@alcona.net</w:t>
      </w:r>
    </w:p>
    <w:p w14:paraId="530681A8" w14:textId="77777777" w:rsidR="007137CB" w:rsidRDefault="007137CB">
      <w:bookmarkStart w:id="0" w:name="_GoBack"/>
      <w:bookmarkEnd w:id="0"/>
    </w:p>
    <w:sectPr w:rsidR="00713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C78"/>
    <w:rsid w:val="00276C78"/>
    <w:rsid w:val="00596DEB"/>
    <w:rsid w:val="007137CB"/>
    <w:rsid w:val="00725E76"/>
    <w:rsid w:val="00AB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9B4DF"/>
  <w15:chartTrackingRefBased/>
  <w15:docId w15:val="{FF41105D-CB3A-443C-A62A-A961D803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37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Martinez_Jose_2B_Cover_Letter1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</dc:creator>
  <cp:keywords/>
  <dc:description/>
  <cp:lastModifiedBy>Jose m</cp:lastModifiedBy>
  <cp:revision>2</cp:revision>
  <dcterms:created xsi:type="dcterms:W3CDTF">2020-09-14T20:14:00Z</dcterms:created>
  <dcterms:modified xsi:type="dcterms:W3CDTF">2020-09-14T20:14:00Z</dcterms:modified>
</cp:coreProperties>
</file>